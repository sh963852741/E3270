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9F403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33827D75" wp14:editId="3013CBA5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0515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02784021" wp14:editId="5A40D487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E958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4EB2B267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387306AA" w14:textId="77777777" w:rsidR="00AC1E74" w:rsidRDefault="00AC1E74" w:rsidP="00020260">
      <w:pPr>
        <w:spacing w:line="720" w:lineRule="auto"/>
      </w:pPr>
    </w:p>
    <w:p w14:paraId="2FD37B28" w14:textId="6A4E9D40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581586155" w:edGrp="everyone"/>
      <w:r w:rsidR="00B16586" w:rsidRPr="00B16586">
        <w:rPr>
          <w:rFonts w:ascii="Times New Roman" w:hAnsi="Times New Roman" w:hint="eastAsia"/>
          <w:b/>
          <w:sz w:val="28"/>
          <w:szCs w:val="28"/>
          <w:u w:val="single"/>
        </w:rPr>
        <w:t>实验五</w:t>
      </w:r>
      <w:r w:rsidR="00B16586" w:rsidRPr="00B16586">
        <w:rPr>
          <w:rFonts w:ascii="Times New Roman" w:hAnsi="Times New Roman" w:hint="eastAsia"/>
          <w:b/>
          <w:sz w:val="28"/>
          <w:szCs w:val="28"/>
          <w:u w:val="single"/>
        </w:rPr>
        <w:t xml:space="preserve"> CISCO IOS </w:t>
      </w:r>
      <w:r w:rsidR="00B16586" w:rsidRPr="00B16586">
        <w:rPr>
          <w:rFonts w:ascii="Times New Roman" w:hAnsi="Times New Roman" w:hint="eastAsia"/>
          <w:b/>
          <w:sz w:val="28"/>
          <w:szCs w:val="28"/>
          <w:u w:val="single"/>
        </w:rPr>
        <w:t>路由器基本配置</w:t>
      </w:r>
      <w:permEnd w:id="1581586155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5F286760" w14:textId="766C5691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9153563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B16586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9153563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C12B068" w14:textId="102504E8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84964359" w:edGrp="everyone"/>
      <w:r w:rsidR="00B16586">
        <w:rPr>
          <w:rFonts w:ascii="Times New Roman" w:hAnsi="Times New Roman" w:hint="eastAsia"/>
          <w:b/>
          <w:sz w:val="28"/>
          <w:szCs w:val="28"/>
          <w:u w:val="single"/>
        </w:rPr>
        <w:t>汤国枫</w:t>
      </w:r>
      <w:permEnd w:id="8496435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4065A26" w14:textId="737D692B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376664869" w:edGrp="everyone"/>
      <w:r w:rsidR="00B16586">
        <w:rPr>
          <w:rFonts w:ascii="Times New Roman" w:hAnsi="Times New Roman" w:hint="eastAsia"/>
          <w:b/>
          <w:sz w:val="28"/>
          <w:szCs w:val="28"/>
          <w:u w:val="single"/>
        </w:rPr>
        <w:t>24320182203270</w:t>
      </w:r>
      <w:permEnd w:id="376664869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2BD51DF" w14:textId="2829A709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218994163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218994163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700064340" w:edGrp="everyone"/>
      <w:r w:rsidR="00B16586">
        <w:rPr>
          <w:rFonts w:ascii="Times New Roman" w:hAnsi="Times New Roman" w:hint="eastAsia"/>
          <w:b/>
          <w:sz w:val="28"/>
          <w:szCs w:val="28"/>
          <w:u w:val="single"/>
        </w:rPr>
        <w:t>4</w:t>
      </w:r>
      <w:permEnd w:id="700064340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1898252047" w:edGrp="everyone"/>
      <w:r w:rsidR="00B16586">
        <w:rPr>
          <w:rFonts w:ascii="Times New Roman" w:hAnsi="Times New Roman" w:hint="eastAsia"/>
          <w:b/>
          <w:sz w:val="28"/>
          <w:szCs w:val="28"/>
          <w:u w:val="single"/>
        </w:rPr>
        <w:t>8</w:t>
      </w:r>
      <w:permEnd w:id="1898252047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3FAD1B3" w14:textId="272A2954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591175867" w:edGrp="everyone"/>
      <w:r w:rsidR="007463A1">
        <w:rPr>
          <w:b/>
          <w:sz w:val="28"/>
          <w:szCs w:val="28"/>
        </w:rPr>
        <w:t>20</w:t>
      </w:r>
      <w:permEnd w:id="1591175867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805383608" w:edGrp="everyone"/>
      <w:r>
        <w:rPr>
          <w:rFonts w:hint="eastAsia"/>
          <w:b/>
          <w:sz w:val="28"/>
          <w:szCs w:val="28"/>
        </w:rPr>
        <w:t xml:space="preserve"> </w:t>
      </w:r>
      <w:r w:rsidR="00B16586">
        <w:rPr>
          <w:rFonts w:hint="eastAsia"/>
          <w:b/>
          <w:sz w:val="28"/>
          <w:szCs w:val="28"/>
        </w:rPr>
        <w:t>4</w:t>
      </w:r>
      <w:r>
        <w:rPr>
          <w:rFonts w:hint="eastAsia"/>
          <w:b/>
          <w:sz w:val="28"/>
          <w:szCs w:val="28"/>
        </w:rPr>
        <w:t xml:space="preserve">  </w:t>
      </w:r>
      <w:permEnd w:id="805383608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936804394" w:edGrp="everyone"/>
      <w:r>
        <w:rPr>
          <w:rFonts w:hint="eastAsia"/>
          <w:b/>
          <w:sz w:val="28"/>
          <w:szCs w:val="28"/>
        </w:rPr>
        <w:t xml:space="preserve"> </w:t>
      </w:r>
      <w:r w:rsidR="00B16586">
        <w:rPr>
          <w:rFonts w:hint="eastAsia"/>
          <w:b/>
          <w:sz w:val="28"/>
          <w:szCs w:val="28"/>
        </w:rPr>
        <w:t>21</w:t>
      </w:r>
      <w:r>
        <w:rPr>
          <w:rFonts w:hint="eastAsia"/>
          <w:b/>
          <w:sz w:val="28"/>
          <w:szCs w:val="28"/>
        </w:rPr>
        <w:t xml:space="preserve"> </w:t>
      </w:r>
      <w:permEnd w:id="1936804394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184B72E8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2183EE92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5D642B08" w14:textId="0C2C6CE6" w:rsidR="00D328C3" w:rsidRPr="00D328C3" w:rsidRDefault="00B16586" w:rsidP="00D328C3">
      <w:pPr>
        <w:pStyle w:val="a0"/>
        <w:spacing w:before="120" w:after="120"/>
        <w:ind w:firstLine="480"/>
      </w:pPr>
      <w:permStart w:id="1060636276" w:edGrp="everyone"/>
      <w:r w:rsidRPr="00B16586">
        <w:rPr>
          <w:rFonts w:hint="eastAsia"/>
        </w:rPr>
        <w:t>使用</w:t>
      </w:r>
      <w:r w:rsidRPr="00B16586">
        <w:rPr>
          <w:rFonts w:hint="eastAsia"/>
        </w:rPr>
        <w:t xml:space="preserve"> Router </w:t>
      </w:r>
      <w:proofErr w:type="spellStart"/>
      <w:r w:rsidRPr="00B16586">
        <w:rPr>
          <w:rFonts w:hint="eastAsia"/>
        </w:rPr>
        <w:t>eSIM</w:t>
      </w:r>
      <w:proofErr w:type="spellEnd"/>
      <w:r w:rsidRPr="00B16586">
        <w:rPr>
          <w:rFonts w:hint="eastAsia"/>
        </w:rPr>
        <w:t xml:space="preserve"> v1.1 </w:t>
      </w:r>
      <w:r w:rsidRPr="00B16586">
        <w:rPr>
          <w:rFonts w:hint="eastAsia"/>
        </w:rPr>
        <w:t>模拟器来模拟路由器的配置环境；使用</w:t>
      </w:r>
      <w:r w:rsidRPr="00B16586">
        <w:rPr>
          <w:rFonts w:hint="eastAsia"/>
        </w:rPr>
        <w:t xml:space="preserve"> CCNA Network Visualizer 6.0 </w:t>
      </w:r>
      <w:r w:rsidRPr="00B16586">
        <w:rPr>
          <w:rFonts w:hint="eastAsia"/>
        </w:rPr>
        <w:t>配置静态路由、动态路由和交换机端口的</w:t>
      </w:r>
      <w:r w:rsidRPr="00B16586">
        <w:rPr>
          <w:rFonts w:hint="eastAsia"/>
        </w:rPr>
        <w:t xml:space="preserve"> VLAN</w:t>
      </w:r>
      <w:r w:rsidRPr="00B16586">
        <w:rPr>
          <w:rFonts w:hint="eastAsia"/>
        </w:rPr>
        <w:t>（虚拟局域网）。</w:t>
      </w:r>
    </w:p>
    <w:permEnd w:id="1060636276"/>
    <w:p w14:paraId="66D3C37F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57899F45" w14:textId="62777648" w:rsidR="00B16586" w:rsidRDefault="00B16586" w:rsidP="00491B9C">
      <w:pPr>
        <w:pStyle w:val="a0"/>
        <w:spacing w:before="120" w:after="120"/>
        <w:ind w:firstLine="480"/>
      </w:pPr>
      <w:permStart w:id="519195353" w:edGrp="everyone"/>
      <w:r>
        <w:rPr>
          <w:rFonts w:hint="eastAsia"/>
        </w:rPr>
        <w:t>WIN</w:t>
      </w:r>
      <w:r>
        <w:t xml:space="preserve"> </w:t>
      </w:r>
      <w:r>
        <w:rPr>
          <w:rFonts w:hint="eastAsia"/>
        </w:rPr>
        <w:t>10</w:t>
      </w:r>
    </w:p>
    <w:p w14:paraId="1C019B79" w14:textId="247F322E" w:rsidR="00B16586" w:rsidRDefault="00B16586" w:rsidP="00491B9C">
      <w:pPr>
        <w:pStyle w:val="a0"/>
        <w:spacing w:before="120" w:after="120"/>
        <w:ind w:firstLine="480"/>
      </w:pPr>
      <w:r w:rsidRPr="00B16586">
        <w:rPr>
          <w:rFonts w:hint="eastAsia"/>
        </w:rPr>
        <w:t xml:space="preserve">Router </w:t>
      </w:r>
      <w:proofErr w:type="spellStart"/>
      <w:r w:rsidRPr="00B16586">
        <w:rPr>
          <w:rFonts w:hint="eastAsia"/>
        </w:rPr>
        <w:t>eSIM</w:t>
      </w:r>
      <w:proofErr w:type="spellEnd"/>
      <w:r w:rsidRPr="00B16586">
        <w:rPr>
          <w:rFonts w:hint="eastAsia"/>
        </w:rPr>
        <w:t xml:space="preserve"> v1.1</w:t>
      </w:r>
    </w:p>
    <w:p w14:paraId="3EB4E10F" w14:textId="61963E91" w:rsidR="00B16586" w:rsidRDefault="00B16586" w:rsidP="00491B9C">
      <w:pPr>
        <w:pStyle w:val="a0"/>
        <w:spacing w:before="120" w:after="120"/>
        <w:ind w:firstLine="480"/>
      </w:pPr>
      <w:r w:rsidRPr="00B16586">
        <w:rPr>
          <w:rFonts w:hint="eastAsia"/>
        </w:rPr>
        <w:t>CCNA Network Visualizer 6.0</w:t>
      </w:r>
    </w:p>
    <w:permEnd w:id="519195353"/>
    <w:p w14:paraId="4384882E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4E691E9B" w14:textId="54CDF822" w:rsidR="00892695" w:rsidRPr="009A28EF" w:rsidRDefault="009A28EF" w:rsidP="00892695">
      <w:pPr>
        <w:pStyle w:val="a0"/>
        <w:spacing w:before="120" w:after="120"/>
        <w:ind w:firstLine="482"/>
        <w:rPr>
          <w:b/>
          <w:bCs/>
        </w:rPr>
      </w:pPr>
      <w:permStart w:id="2078628706" w:edGrp="everyone"/>
      <w:r w:rsidRPr="009A28EF">
        <w:rPr>
          <w:rFonts w:hint="eastAsia"/>
          <w:b/>
          <w:bCs/>
        </w:rPr>
        <w:t>使用</w:t>
      </w:r>
      <w:r w:rsidRPr="009A28EF">
        <w:rPr>
          <w:rFonts w:hint="eastAsia"/>
          <w:b/>
          <w:bCs/>
        </w:rPr>
        <w:t xml:space="preserve"> Router </w:t>
      </w:r>
      <w:proofErr w:type="spellStart"/>
      <w:r w:rsidRPr="009A28EF">
        <w:rPr>
          <w:rFonts w:hint="eastAsia"/>
          <w:b/>
          <w:bCs/>
        </w:rPr>
        <w:t>eSIM</w:t>
      </w:r>
      <w:proofErr w:type="spellEnd"/>
      <w:r w:rsidRPr="009A28EF">
        <w:rPr>
          <w:rFonts w:hint="eastAsia"/>
          <w:b/>
          <w:bCs/>
        </w:rPr>
        <w:t xml:space="preserve"> v1.1 </w:t>
      </w:r>
      <w:r w:rsidRPr="009A28EF">
        <w:rPr>
          <w:rFonts w:hint="eastAsia"/>
          <w:b/>
          <w:bCs/>
        </w:rPr>
        <w:t>模拟器来模拟路由器的配置环境</w:t>
      </w:r>
    </w:p>
    <w:p w14:paraId="7CB5199F" w14:textId="7AFA9B32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53F076D9" wp14:editId="694AF089">
            <wp:extent cx="5486400" cy="30861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_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EC9" w14:textId="6E27094D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093DEA7A" wp14:editId="4B1B3758">
            <wp:extent cx="5486400" cy="30861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_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C31C" w14:textId="44593AA9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24988096" wp14:editId="256C3C7C">
            <wp:extent cx="5486400" cy="3086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4887" w14:textId="756E2062" w:rsidR="009A28EF" w:rsidRDefault="009A28EF" w:rsidP="00892695">
      <w:pPr>
        <w:pStyle w:val="a0"/>
        <w:spacing w:before="120" w:after="120"/>
        <w:ind w:firstLine="482"/>
        <w:rPr>
          <w:b/>
          <w:bCs/>
        </w:rPr>
      </w:pPr>
      <w:r w:rsidRPr="009A28EF">
        <w:rPr>
          <w:rFonts w:hint="eastAsia"/>
          <w:b/>
          <w:bCs/>
        </w:rPr>
        <w:t>静态路由配置</w:t>
      </w:r>
    </w:p>
    <w:p w14:paraId="1CDD514E" w14:textId="45A9DF92" w:rsidR="009A28EF" w:rsidRDefault="009A28EF" w:rsidP="00892695">
      <w:pPr>
        <w:pStyle w:val="a0"/>
        <w:spacing w:before="120" w:after="120"/>
        <w:ind w:firstLine="482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6BDF68B8" wp14:editId="58F0D994">
            <wp:extent cx="5486400" cy="3086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C932" w14:textId="58C599BE" w:rsidR="009A28EF" w:rsidRPr="009A28EF" w:rsidRDefault="009A28EF" w:rsidP="00892695">
      <w:pPr>
        <w:pStyle w:val="a0"/>
        <w:spacing w:before="120" w:after="120"/>
        <w:ind w:firstLine="482"/>
        <w:rPr>
          <w:rFonts w:hint="eastAsia"/>
        </w:rPr>
      </w:pPr>
      <w:r>
        <w:rPr>
          <w:b/>
          <w:bCs/>
        </w:rPr>
        <w:tab/>
      </w:r>
      <w:r w:rsidRPr="009A28EF">
        <w:rPr>
          <w:rFonts w:hint="eastAsia"/>
        </w:rPr>
        <w:t>配置前的准备</w:t>
      </w:r>
    </w:p>
    <w:p w14:paraId="392AF5F8" w14:textId="2FA8053C" w:rsidR="009A28EF" w:rsidRDefault="009A28EF" w:rsidP="00892695">
      <w:pPr>
        <w:pStyle w:val="a0"/>
        <w:spacing w:before="120" w:after="120"/>
        <w:ind w:firstLine="482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3853C1E6" wp14:editId="645C5807">
            <wp:extent cx="5486400" cy="3086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A843" w14:textId="12C845F4" w:rsidR="009A28EF" w:rsidRDefault="009A28EF" w:rsidP="00892695">
      <w:pPr>
        <w:pStyle w:val="a0"/>
        <w:spacing w:before="120" w:after="120"/>
        <w:ind w:firstLine="482"/>
      </w:pPr>
      <w:r>
        <w:rPr>
          <w:b/>
          <w:bCs/>
        </w:rPr>
        <w:tab/>
      </w:r>
      <w:r w:rsidRPr="009A28EF">
        <w:rPr>
          <w:rFonts w:hint="eastAsia"/>
        </w:rPr>
        <w:t>配置静态路由</w:t>
      </w:r>
    </w:p>
    <w:p w14:paraId="28304D2D" w14:textId="77E64F3B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3BF1FB2" wp14:editId="096B63F4">
            <wp:extent cx="5486400" cy="3086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_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8CD8" w14:textId="327EF1E0" w:rsidR="009A28EF" w:rsidRDefault="009A28EF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检验连通性</w:t>
      </w:r>
    </w:p>
    <w:p w14:paraId="4B11E34F" w14:textId="2A6D0D60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689BA41A" wp14:editId="3F368A86">
            <wp:extent cx="5486400" cy="3086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_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56C" w14:textId="3C36F668" w:rsidR="009A28EF" w:rsidRDefault="009A28EF" w:rsidP="00892695">
      <w:pPr>
        <w:pStyle w:val="a0"/>
        <w:spacing w:before="120" w:after="120"/>
        <w:ind w:firstLine="482"/>
        <w:rPr>
          <w:b/>
          <w:bCs/>
        </w:rPr>
      </w:pPr>
      <w:r w:rsidRPr="009A28EF">
        <w:rPr>
          <w:rFonts w:hint="eastAsia"/>
          <w:b/>
          <w:bCs/>
        </w:rPr>
        <w:t>配置动态路由</w:t>
      </w:r>
    </w:p>
    <w:p w14:paraId="2397C8FA" w14:textId="1D048B96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25A0B22" wp14:editId="354BC333">
            <wp:extent cx="5486400" cy="308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_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ACAB" w14:textId="60E80F89" w:rsidR="009A28EF" w:rsidRDefault="009A28EF" w:rsidP="00892695">
      <w:pPr>
        <w:pStyle w:val="a0"/>
        <w:spacing w:before="120" w:after="120"/>
        <w:ind w:firstLine="480"/>
        <w:rPr>
          <w:rFonts w:hint="eastAsia"/>
        </w:rPr>
      </w:pPr>
      <w:r>
        <w:tab/>
      </w:r>
      <w:r>
        <w:rPr>
          <w:rFonts w:hint="eastAsia"/>
        </w:rPr>
        <w:t>配置</w:t>
      </w:r>
      <w:proofErr w:type="spellStart"/>
      <w:r>
        <w:rPr>
          <w:rFonts w:hint="eastAsia"/>
        </w:rPr>
        <w:t>routeB</w:t>
      </w:r>
      <w:proofErr w:type="spellEnd"/>
    </w:p>
    <w:p w14:paraId="3CC895F5" w14:textId="3FC8620F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581D47FF" wp14:editId="74AFF2DA">
            <wp:extent cx="5486400" cy="308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_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A5CE" w14:textId="39FB7DEC" w:rsidR="009A28EF" w:rsidRDefault="009A28EF" w:rsidP="00892695">
      <w:pPr>
        <w:pStyle w:val="a0"/>
        <w:spacing w:before="120" w:after="120"/>
        <w:ind w:firstLine="480"/>
        <w:rPr>
          <w:rFonts w:hint="eastAsia"/>
        </w:rPr>
      </w:pPr>
      <w:r>
        <w:tab/>
      </w:r>
      <w:r>
        <w:rPr>
          <w:rFonts w:hint="eastAsia"/>
        </w:rPr>
        <w:t>主机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ping</w:t>
      </w:r>
      <w:r>
        <w:rPr>
          <w:rFonts w:hint="eastAsia"/>
        </w:rPr>
        <w:t>主机</w:t>
      </w:r>
      <w:r>
        <w:rPr>
          <w:rFonts w:hint="eastAsia"/>
        </w:rPr>
        <w:t>A</w:t>
      </w:r>
      <w:r>
        <w:rPr>
          <w:rFonts w:hint="eastAsia"/>
        </w:rPr>
        <w:t>，连通；</w:t>
      </w:r>
      <w:r>
        <w:rPr>
          <w:rFonts w:hint="eastAsia"/>
        </w:rPr>
        <w:t>ping</w:t>
      </w:r>
      <w:r>
        <w:rPr>
          <w:rFonts w:hint="eastAsia"/>
        </w:rPr>
        <w:t>主机</w:t>
      </w:r>
      <w:r>
        <w:rPr>
          <w:rFonts w:hint="eastAsia"/>
        </w:rPr>
        <w:t>C</w:t>
      </w:r>
      <w:r>
        <w:rPr>
          <w:rFonts w:hint="eastAsia"/>
        </w:rPr>
        <w:t>，未连通</w:t>
      </w:r>
    </w:p>
    <w:p w14:paraId="07893879" w14:textId="29DB0089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5B8ACB70" wp14:editId="2CA7E351">
            <wp:extent cx="548640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_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51A6" w14:textId="50197ABA" w:rsidR="009A28EF" w:rsidRDefault="009A28EF" w:rsidP="00892695">
      <w:pPr>
        <w:pStyle w:val="a0"/>
        <w:spacing w:before="120" w:after="120"/>
        <w:ind w:firstLine="480"/>
        <w:rPr>
          <w:rFonts w:hint="eastAsia"/>
        </w:rPr>
      </w:pPr>
      <w:r>
        <w:tab/>
      </w:r>
      <w:r>
        <w:rPr>
          <w:rFonts w:hint="eastAsia"/>
        </w:rPr>
        <w:t>配置</w:t>
      </w:r>
      <w:proofErr w:type="spellStart"/>
      <w:r>
        <w:rPr>
          <w:rFonts w:hint="eastAsia"/>
        </w:rPr>
        <w:t>routeA</w:t>
      </w:r>
      <w:proofErr w:type="spellEnd"/>
      <w:r>
        <w:rPr>
          <w:rFonts w:hint="eastAsia"/>
        </w:rPr>
        <w:t>路由</w:t>
      </w:r>
    </w:p>
    <w:p w14:paraId="18B17786" w14:textId="7C862256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480186E0" wp14:editId="66CEE2AD">
            <wp:extent cx="5486400" cy="30861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_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253E" w14:textId="5DDEC4D4" w:rsidR="009A28EF" w:rsidRDefault="009A28EF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</w:t>
      </w:r>
      <w:proofErr w:type="spellStart"/>
      <w:r>
        <w:rPr>
          <w:rFonts w:hint="eastAsia"/>
        </w:rPr>
        <w:t>routeB</w:t>
      </w:r>
      <w:proofErr w:type="spellEnd"/>
      <w:r>
        <w:rPr>
          <w:rFonts w:hint="eastAsia"/>
        </w:rPr>
        <w:t>路由</w:t>
      </w:r>
    </w:p>
    <w:p w14:paraId="4631E6DC" w14:textId="45F168D7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0FA1805" wp14:editId="706DF8DF">
            <wp:extent cx="5486400" cy="30861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_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D440" w14:textId="0EFAB649" w:rsidR="009A28EF" w:rsidRDefault="009A28EF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检查连通性，主机</w:t>
      </w:r>
      <w:r>
        <w:rPr>
          <w:rFonts w:hint="eastAsia"/>
        </w:rPr>
        <w:t>B</w:t>
      </w:r>
      <w:r>
        <w:rPr>
          <w:rFonts w:hint="eastAsia"/>
        </w:rPr>
        <w:t>再次</w:t>
      </w:r>
      <w:r>
        <w:rPr>
          <w:rFonts w:hint="eastAsia"/>
        </w:rPr>
        <w:t>ping</w:t>
      </w:r>
      <w:r>
        <w:rPr>
          <w:rFonts w:hint="eastAsia"/>
        </w:rPr>
        <w:t>主机</w:t>
      </w:r>
      <w:r>
        <w:rPr>
          <w:rFonts w:hint="eastAsia"/>
        </w:rPr>
        <w:t>C</w:t>
      </w:r>
      <w:r>
        <w:rPr>
          <w:rFonts w:hint="eastAsia"/>
        </w:rPr>
        <w:t>，连通</w:t>
      </w:r>
    </w:p>
    <w:p w14:paraId="432FB51C" w14:textId="01B0998E" w:rsidR="009A28EF" w:rsidRDefault="009A28EF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17925AB5" wp14:editId="54A60F95">
            <wp:extent cx="5486400" cy="3086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_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8891" w14:textId="13E6D315" w:rsidR="009A28EF" w:rsidRPr="00E21A77" w:rsidRDefault="00E21A77" w:rsidP="00892695">
      <w:pPr>
        <w:pStyle w:val="a0"/>
        <w:spacing w:before="120" w:after="120"/>
        <w:ind w:firstLine="482"/>
        <w:rPr>
          <w:b/>
          <w:bCs/>
        </w:rPr>
      </w:pPr>
      <w:r w:rsidRPr="00E21A77">
        <w:rPr>
          <w:rFonts w:hint="eastAsia"/>
          <w:b/>
          <w:bCs/>
        </w:rPr>
        <w:t>VLAN</w:t>
      </w:r>
      <w:r w:rsidRPr="00E21A77">
        <w:rPr>
          <w:rFonts w:hint="eastAsia"/>
          <w:b/>
          <w:bCs/>
        </w:rPr>
        <w:t>配置</w:t>
      </w:r>
    </w:p>
    <w:p w14:paraId="193C8F78" w14:textId="1C5D078C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6CE0DB3" wp14:editId="6C765A9E">
            <wp:extent cx="548640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A32" w14:textId="7ECF4D44" w:rsidR="00E21A77" w:rsidRDefault="00E21A77" w:rsidP="00892695">
      <w:pPr>
        <w:pStyle w:val="a0"/>
        <w:spacing w:before="120" w:after="120"/>
        <w:ind w:firstLine="480"/>
        <w:rPr>
          <w:rFonts w:hint="eastAsia"/>
        </w:rPr>
      </w:pPr>
      <w:r>
        <w:tab/>
      </w:r>
      <w:r>
        <w:rPr>
          <w:rFonts w:hint="eastAsia"/>
        </w:rPr>
        <w:t>设置</w:t>
      </w:r>
      <w:r>
        <w:rPr>
          <w:rFonts w:hint="eastAsia"/>
        </w:rPr>
        <w:t>VTP</w:t>
      </w:r>
      <w:r>
        <w:rPr>
          <w:rFonts w:hint="eastAsia"/>
        </w:rPr>
        <w:t>域</w:t>
      </w:r>
    </w:p>
    <w:p w14:paraId="183B8C01" w14:textId="642643E4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5A852845" wp14:editId="7F0B00AF">
            <wp:extent cx="548640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_1_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67A8" w14:textId="294AD5F5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AD504A9" wp14:editId="3C1C6B3D">
            <wp:extent cx="5486400" cy="30861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_1_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F24B" w14:textId="71D42C13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487F615C" wp14:editId="611C790E">
            <wp:extent cx="5486400" cy="3086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_1_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733" w14:textId="776DD10A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</w:t>
      </w:r>
      <w:r>
        <w:rPr>
          <w:rFonts w:hint="eastAsia"/>
        </w:rPr>
        <w:t>trunk</w:t>
      </w:r>
    </w:p>
    <w:p w14:paraId="4AF95190" w14:textId="6E13554E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439EBDE" wp14:editId="6EF5FDB7">
            <wp:extent cx="5486400" cy="3086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_2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8D0A" w14:textId="2A40D058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05596FBC" wp14:editId="3CF1FB41">
            <wp:extent cx="5486400" cy="308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_2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90BF" w14:textId="6208D26E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ED9EBAA" wp14:editId="61D92261">
            <wp:extent cx="5486400" cy="30861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_2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B515" w14:textId="1D988389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创建</w:t>
      </w:r>
      <w:r>
        <w:rPr>
          <w:rFonts w:hint="eastAsia"/>
        </w:rPr>
        <w:t>VLAN</w:t>
      </w:r>
    </w:p>
    <w:p w14:paraId="7EFAF2E9" w14:textId="5004BD3A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213FE70E" wp14:editId="7BC502AE">
            <wp:extent cx="5486400" cy="30861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_3_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4930" w14:textId="625B9A99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分配交换机端口加入</w:t>
      </w:r>
      <w:r>
        <w:rPr>
          <w:rFonts w:hint="eastAsia"/>
        </w:rPr>
        <w:t>VLAN</w:t>
      </w:r>
    </w:p>
    <w:p w14:paraId="6F46D930" w14:textId="32B8A47A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DD9D06D" wp14:editId="4D1ED405">
            <wp:extent cx="5486400" cy="30861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_4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9BEF" w14:textId="5E9C56C7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66514C22" wp14:editId="14F037E0">
            <wp:extent cx="5486400" cy="3086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_4_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F84B" w14:textId="3785E8B4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配置第三层交换机并启用路由</w:t>
      </w:r>
    </w:p>
    <w:p w14:paraId="273D1BAE" w14:textId="46DC6306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10FBD0C" wp14:editId="365A7236">
            <wp:extent cx="5486400" cy="3086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_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BC1E" w14:textId="2101C0E0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配置各交换机的管理地址</w:t>
      </w:r>
    </w:p>
    <w:p w14:paraId="5B512884" w14:textId="403A60B0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441FC460" wp14:editId="0284EB0F">
            <wp:extent cx="5486400" cy="3086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_6_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094C" w14:textId="52BF7B0F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F3356FA" wp14:editId="01F5EE31">
            <wp:extent cx="5486400" cy="30861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_6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D433" w14:textId="772FE359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5D93A2FA" wp14:editId="2E726F98">
            <wp:extent cx="5486400" cy="3086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_6_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B1F7" w14:textId="7E76D4DB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测试连通</w:t>
      </w:r>
    </w:p>
    <w:p w14:paraId="2FD0C966" w14:textId="536671EB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7C57E2E1" wp14:editId="3A4064C3">
            <wp:extent cx="5486400" cy="30861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_7_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1F7D" w14:textId="519143FB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7B359E24" wp14:editId="16839900">
            <wp:extent cx="5486400" cy="30861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_7_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C9C0" w14:textId="66A79174" w:rsidR="00E21A77" w:rsidRPr="00E21A77" w:rsidRDefault="00E21A77" w:rsidP="00892695">
      <w:pPr>
        <w:pStyle w:val="a0"/>
        <w:spacing w:before="120" w:after="120"/>
        <w:ind w:firstLine="482"/>
        <w:rPr>
          <w:b/>
          <w:bCs/>
        </w:rPr>
      </w:pPr>
      <w:r w:rsidRPr="00E21A77">
        <w:rPr>
          <w:rFonts w:hint="eastAsia"/>
          <w:b/>
          <w:bCs/>
        </w:rPr>
        <w:t>实例</w:t>
      </w:r>
      <w:r w:rsidRPr="00E21A77">
        <w:rPr>
          <w:rFonts w:hint="eastAsia"/>
          <w:b/>
          <w:bCs/>
        </w:rPr>
        <w:t>2</w:t>
      </w:r>
    </w:p>
    <w:p w14:paraId="4583EA7A" w14:textId="570218D3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4C9C24A2" wp14:editId="52530C0C">
            <wp:extent cx="5486400" cy="30861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4926" w14:textId="62520F1A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</w:t>
      </w:r>
      <w:r>
        <w:rPr>
          <w:rFonts w:hint="eastAsia"/>
        </w:rPr>
        <w:t>VTP</w:t>
      </w:r>
    </w:p>
    <w:p w14:paraId="011A48B1" w14:textId="7D8A83DB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0B45F71F" wp14:editId="16029E95">
            <wp:extent cx="5486400" cy="30861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_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5E92" w14:textId="0582C782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启动</w:t>
      </w:r>
      <w:r>
        <w:rPr>
          <w:rFonts w:hint="eastAsia"/>
        </w:rPr>
        <w:t>trunk</w:t>
      </w:r>
    </w:p>
    <w:p w14:paraId="052C695F" w14:textId="42CB73EF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1F7FEFEA" wp14:editId="2AE58927">
            <wp:extent cx="5486400" cy="30861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_2_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7EB4" w14:textId="11BC9A6B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6BD7DCB8" wp14:editId="340A7F26">
            <wp:extent cx="5486400" cy="30861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_2_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A489" w14:textId="2A3815C3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创建</w:t>
      </w:r>
      <w:r>
        <w:rPr>
          <w:rFonts w:hint="eastAsia"/>
        </w:rPr>
        <w:t>VLAN</w:t>
      </w:r>
    </w:p>
    <w:p w14:paraId="44A7B387" w14:textId="3E32EDFC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6BA50DAA" wp14:editId="30BF83E0">
            <wp:extent cx="5486400" cy="3086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_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AC92" w14:textId="29753323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分配端口到</w:t>
      </w:r>
      <w:r>
        <w:rPr>
          <w:rFonts w:hint="eastAsia"/>
        </w:rPr>
        <w:t>VLAN</w:t>
      </w:r>
    </w:p>
    <w:p w14:paraId="10378CFA" w14:textId="268D9120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14069717" wp14:editId="4390D6CF">
            <wp:extent cx="5486400" cy="30861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_4_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4EDF" w14:textId="3A20625A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3747BE74" wp14:editId="23D4E9F7">
            <wp:extent cx="5486400" cy="3086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_4_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E453" w14:textId="688E02C8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配置</w:t>
      </w:r>
      <w:r>
        <w:rPr>
          <w:rFonts w:hint="eastAsia"/>
        </w:rPr>
        <w:t>VLAN</w:t>
      </w:r>
      <w:r>
        <w:rPr>
          <w:rFonts w:hint="eastAsia"/>
        </w:rPr>
        <w:t>之间的路由</w:t>
      </w:r>
    </w:p>
    <w:p w14:paraId="2B0D9BB5" w14:textId="2C560437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2164CB3F" wp14:editId="2DBC5001">
            <wp:extent cx="5486400" cy="3086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_5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8140" w14:textId="29AE0779" w:rsidR="00E21A77" w:rsidRDefault="00E21A77" w:rsidP="00892695">
      <w:pPr>
        <w:pStyle w:val="a0"/>
        <w:spacing w:before="120" w:after="120"/>
        <w:ind w:firstLine="480"/>
      </w:pPr>
      <w:r>
        <w:tab/>
      </w:r>
      <w:r>
        <w:rPr>
          <w:rFonts w:hint="eastAsia"/>
        </w:rPr>
        <w:t>验证连通性</w:t>
      </w:r>
    </w:p>
    <w:p w14:paraId="14617E8F" w14:textId="34DEB667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lastRenderedPageBreak/>
        <w:drawing>
          <wp:inline distT="0" distB="0" distL="0" distR="0" wp14:anchorId="2CBDC75B" wp14:editId="22AF29AE">
            <wp:extent cx="5486400" cy="3086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_7_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5E1D" w14:textId="1946B0AC" w:rsidR="00E21A77" w:rsidRDefault="00E21A77" w:rsidP="00892695">
      <w:pPr>
        <w:pStyle w:val="a0"/>
        <w:spacing w:before="120" w:after="120"/>
        <w:ind w:firstLine="480"/>
      </w:pPr>
      <w:r>
        <w:rPr>
          <w:rFonts w:hint="eastAsia"/>
          <w:noProof/>
        </w:rPr>
        <w:drawing>
          <wp:inline distT="0" distB="0" distL="0" distR="0" wp14:anchorId="397DFEA1" wp14:editId="0E316D9C">
            <wp:extent cx="5486400" cy="30861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_7_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666" w14:textId="65F61837" w:rsidR="00E21A77" w:rsidRPr="009A28EF" w:rsidRDefault="00E21A77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D0BDAE9" wp14:editId="7BF8B8B5">
            <wp:extent cx="5486400" cy="30861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_7_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250A" w14:textId="03FFBE49" w:rsidR="009A28EF" w:rsidRDefault="009A28EF" w:rsidP="00892695">
      <w:pPr>
        <w:pStyle w:val="a0"/>
        <w:spacing w:before="120" w:after="120"/>
        <w:ind w:firstLine="480"/>
        <w:rPr>
          <w:rFonts w:hint="eastAsia"/>
        </w:rPr>
      </w:pPr>
    </w:p>
    <w:permEnd w:id="2078628706"/>
    <w:p w14:paraId="31C80E9B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t>实验总结</w:t>
      </w:r>
    </w:p>
    <w:p w14:paraId="043655B4" w14:textId="660BF561" w:rsidR="00D4081B" w:rsidRDefault="00E21A77" w:rsidP="00B16586">
      <w:pPr>
        <w:pStyle w:val="a0"/>
        <w:spacing w:before="120" w:after="120"/>
        <w:ind w:firstLine="480"/>
      </w:pPr>
      <w:permStart w:id="1325816316" w:edGrp="everyone"/>
      <w:r>
        <w:rPr>
          <w:rFonts w:hint="eastAsia"/>
        </w:rPr>
        <w:t>这次的实验内容很多。。。</w:t>
      </w:r>
    </w:p>
    <w:p w14:paraId="73D1821F" w14:textId="175DC3A3" w:rsidR="00E21A77" w:rsidRPr="00B16586" w:rsidRDefault="00E21A77" w:rsidP="00B16586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学会了配置路由</w:t>
      </w:r>
      <w:permEnd w:id="1325816316"/>
    </w:p>
    <w:sectPr w:rsidR="00E21A77" w:rsidRPr="00B16586" w:rsidSect="00020260">
      <w:headerReference w:type="default" r:id="rId50"/>
      <w:footerReference w:type="default" r:id="rId51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12E591" w14:textId="77777777" w:rsidR="00B16586" w:rsidRDefault="00B16586" w:rsidP="007463A1">
      <w:r>
        <w:separator/>
      </w:r>
    </w:p>
  </w:endnote>
  <w:endnote w:type="continuationSeparator" w:id="0">
    <w:p w14:paraId="215E4CD3" w14:textId="77777777" w:rsidR="00B16586" w:rsidRDefault="00B16586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64ECC" w14:textId="77777777"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263523" w14:textId="77777777" w:rsidR="00B16586" w:rsidRDefault="00B16586" w:rsidP="007463A1">
      <w:r>
        <w:separator/>
      </w:r>
    </w:p>
  </w:footnote>
  <w:footnote w:type="continuationSeparator" w:id="0">
    <w:p w14:paraId="1BDF5966" w14:textId="77777777" w:rsidR="00B16586" w:rsidRDefault="00B16586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2BE3BC" w14:textId="77777777"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6586"/>
    <w:rsid w:val="00020260"/>
    <w:rsid w:val="00097805"/>
    <w:rsid w:val="0011621D"/>
    <w:rsid w:val="001A5A3B"/>
    <w:rsid w:val="002122E7"/>
    <w:rsid w:val="00361E53"/>
    <w:rsid w:val="003D6017"/>
    <w:rsid w:val="00454347"/>
    <w:rsid w:val="00491B9C"/>
    <w:rsid w:val="004F7E27"/>
    <w:rsid w:val="00542597"/>
    <w:rsid w:val="007463A1"/>
    <w:rsid w:val="00892695"/>
    <w:rsid w:val="0097038D"/>
    <w:rsid w:val="009A28EF"/>
    <w:rsid w:val="00AC1E74"/>
    <w:rsid w:val="00B16586"/>
    <w:rsid w:val="00B377AF"/>
    <w:rsid w:val="00C049ED"/>
    <w:rsid w:val="00C07A96"/>
    <w:rsid w:val="00D328C3"/>
    <w:rsid w:val="00D4081B"/>
    <w:rsid w:val="00D44FE3"/>
    <w:rsid w:val="00D452BA"/>
    <w:rsid w:val="00D5691D"/>
    <w:rsid w:val="00DC75FE"/>
    <w:rsid w:val="00E21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861920C"/>
  <w15:chartTrackingRefBased/>
  <w15:docId w15:val="{81E86F41-17AD-4580-A0EB-AB04102EB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unt%20Zero\Desktop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481C7-AFEC-44A1-9EA3-49B0E47AA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实验报告格式（20200301更新）.dotx</Template>
  <TotalTime>24</TotalTime>
  <Pages>22</Pages>
  <Words>106</Words>
  <Characters>610</Characters>
  <Application>Microsoft Office Word</Application>
  <DocSecurity>8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Count Zero</dc:creator>
  <cp:keywords/>
  <dc:description/>
  <cp:lastModifiedBy>汤 国枫</cp:lastModifiedBy>
  <cp:revision>2</cp:revision>
  <dcterms:created xsi:type="dcterms:W3CDTF">2020-04-21T09:14:00Z</dcterms:created>
  <dcterms:modified xsi:type="dcterms:W3CDTF">2020-04-21T15:51:00Z</dcterms:modified>
</cp:coreProperties>
</file>